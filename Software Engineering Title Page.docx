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31171" w14:textId="77777777" w:rsidR="00C712E4" w:rsidRDefault="00555D10">
      <w:pPr>
        <w:pStyle w:val="Date"/>
      </w:pPr>
      <w:r>
        <w:t>Csc 4350 – Software Engineering – Spring 2016 Semester</w:t>
      </w:r>
    </w:p>
    <w:p w14:paraId="7DA0D2D2" w14:textId="77777777" w:rsidR="00C712E4" w:rsidRDefault="00555D10">
      <w:pPr>
        <w:pStyle w:val="Salutation"/>
      </w:pPr>
      <w:r>
        <w:t>SegmentFault</w:t>
      </w:r>
    </w:p>
    <w:p w14:paraId="1DC4BA07" w14:textId="77777777" w:rsidR="00C712E4" w:rsidRDefault="00555D10">
      <w:pPr>
        <w:pStyle w:val="Address"/>
      </w:pPr>
      <w:r>
        <w:t>Group Members – Shamari Southwell, Mengyuan Zhu, Ishmeet Tuteja, Jibraan Mubeen</w:t>
      </w:r>
    </w:p>
    <w:p w14:paraId="1F215C36" w14:textId="77777777" w:rsidR="00C712E4" w:rsidRDefault="00C712E4" w:rsidP="00555D10"/>
    <w:p w14:paraId="5DDB49E6" w14:textId="77777777" w:rsidR="00C712E4" w:rsidRDefault="00C712E4">
      <w:pPr>
        <w:pStyle w:val="Signature"/>
      </w:pPr>
    </w:p>
    <w:sectPr w:rsidR="00C712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4EB16" w14:textId="77777777" w:rsidR="009D3904" w:rsidRDefault="009D3904">
      <w:pPr>
        <w:spacing w:before="0" w:after="0" w:line="240" w:lineRule="auto"/>
      </w:pPr>
      <w:r>
        <w:separator/>
      </w:r>
    </w:p>
    <w:p w14:paraId="33EB649D" w14:textId="77777777" w:rsidR="009D3904" w:rsidRDefault="009D3904"/>
    <w:p w14:paraId="687FA8A9" w14:textId="77777777" w:rsidR="009D3904" w:rsidRDefault="009D3904"/>
    <w:p w14:paraId="04763C22" w14:textId="77777777" w:rsidR="009D3904" w:rsidRDefault="009D3904"/>
  </w:endnote>
  <w:endnote w:type="continuationSeparator" w:id="0">
    <w:p w14:paraId="2103B2ED" w14:textId="77777777" w:rsidR="009D3904" w:rsidRDefault="009D3904">
      <w:pPr>
        <w:spacing w:before="0" w:after="0" w:line="240" w:lineRule="auto"/>
      </w:pPr>
      <w:r>
        <w:continuationSeparator/>
      </w:r>
    </w:p>
    <w:p w14:paraId="25F3F86E" w14:textId="77777777" w:rsidR="009D3904" w:rsidRDefault="009D3904"/>
    <w:p w14:paraId="1B8E4EA2" w14:textId="77777777" w:rsidR="009D3904" w:rsidRDefault="009D3904"/>
    <w:p w14:paraId="3D6B58F2" w14:textId="77777777" w:rsidR="009D3904" w:rsidRDefault="009D39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28D8E" w14:textId="77777777" w:rsidR="001C31F7" w:rsidRDefault="001C31F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32DF5" w14:textId="77777777" w:rsidR="00C712E4" w:rsidRDefault="00D2335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09C68" w14:textId="69EB6C62" w:rsidR="00C712E4" w:rsidRDefault="001C31F7">
    <w:pPr>
      <w:pStyle w:val="Footer"/>
    </w:pPr>
    <w:r>
      <w:t>Georgia State University | Csc 4350 – Software Engineering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4ED3D" w14:textId="77777777" w:rsidR="009D3904" w:rsidRDefault="009D3904">
      <w:pPr>
        <w:spacing w:before="0" w:after="0" w:line="240" w:lineRule="auto"/>
      </w:pPr>
      <w:r>
        <w:separator/>
      </w:r>
    </w:p>
    <w:p w14:paraId="427DE46C" w14:textId="77777777" w:rsidR="009D3904" w:rsidRDefault="009D3904"/>
    <w:p w14:paraId="72B0E3F7" w14:textId="77777777" w:rsidR="009D3904" w:rsidRDefault="009D3904"/>
    <w:p w14:paraId="072667AE" w14:textId="77777777" w:rsidR="009D3904" w:rsidRDefault="009D3904"/>
  </w:footnote>
  <w:footnote w:type="continuationSeparator" w:id="0">
    <w:p w14:paraId="0A73F75F" w14:textId="77777777" w:rsidR="009D3904" w:rsidRDefault="009D3904">
      <w:pPr>
        <w:spacing w:before="0" w:after="0" w:line="240" w:lineRule="auto"/>
      </w:pPr>
      <w:r>
        <w:continuationSeparator/>
      </w:r>
    </w:p>
    <w:p w14:paraId="1DE5A9F1" w14:textId="77777777" w:rsidR="009D3904" w:rsidRDefault="009D3904"/>
    <w:p w14:paraId="0EB53F65" w14:textId="77777777" w:rsidR="009D3904" w:rsidRDefault="009D3904"/>
    <w:p w14:paraId="5A4DCC0C" w14:textId="77777777" w:rsidR="009D3904" w:rsidRDefault="009D390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F27EE" w14:textId="77777777" w:rsidR="001C31F7" w:rsidRDefault="001C31F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BED7F" w14:textId="77777777" w:rsidR="001C31F7" w:rsidRDefault="001C31F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EFFDD" w14:textId="77777777" w:rsidR="00555D10" w:rsidRDefault="00555D10">
    <w:pPr>
      <w:pStyle w:val="Header"/>
    </w:pPr>
    <w:r>
      <w:t>Tuesday, January 19,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10"/>
    <w:rsid w:val="001C31F7"/>
    <w:rsid w:val="00555D10"/>
    <w:rsid w:val="009D3904"/>
    <w:rsid w:val="00C712E4"/>
    <w:rsid w:val="00D2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FD8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hamarisouthwell/Library/Containers/com.microsoft.Word/Data/Library/Caches/1033/TM10002073/Business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03"/>
    <w:rsid w:val="003F65B1"/>
    <w:rsid w:val="005F5D03"/>
    <w:rsid w:val="00C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E8EDD3280DC4EA34F95831C494504">
    <w:name w:val="207E8EDD3280DC4EA34F95831C494504"/>
  </w:style>
  <w:style w:type="paragraph" w:customStyle="1" w:styleId="14EA9B92C78AED43AB419D47889EC53E">
    <w:name w:val="14EA9B92C78AED43AB419D47889EC53E"/>
  </w:style>
  <w:style w:type="paragraph" w:customStyle="1" w:styleId="8B84934D0918364C84482202C398D11D">
    <w:name w:val="8B84934D0918364C84482202C398D11D"/>
  </w:style>
  <w:style w:type="paragraph" w:customStyle="1" w:styleId="BB06B55621B2B443BD4D29E9552C431A">
    <w:name w:val="BB06B55621B2B443BD4D29E9552C431A"/>
  </w:style>
  <w:style w:type="paragraph" w:customStyle="1" w:styleId="C44AC993D0CD3F4FA8F01340BE057127">
    <w:name w:val="C44AC993D0CD3F4FA8F01340BE057127"/>
  </w:style>
  <w:style w:type="paragraph" w:customStyle="1" w:styleId="F3CC0FC4437E3C42B5D8B85AF0FFE725">
    <w:name w:val="F3CC0FC4437E3C42B5D8B85AF0FFE725"/>
  </w:style>
  <w:style w:type="paragraph" w:customStyle="1" w:styleId="8C6A6D5EE9196D4E95D1E429B5E92D26">
    <w:name w:val="8C6A6D5EE9196D4E95D1E429B5E92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Letter.dotx</Template>
  <TotalTime>8</TotalTime>
  <Pages>1</Pages>
  <Words>22</Words>
  <Characters>128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Shamari Emmanuel Southwell</dc:creator>
  <cp:keywords/>
  <dc:description/>
  <cp:lastModifiedBy>Shamari Emmanuel Southwell</cp:lastModifiedBy>
  <cp:revision>2</cp:revision>
  <dcterms:created xsi:type="dcterms:W3CDTF">2016-01-19T17:47:00Z</dcterms:created>
  <dcterms:modified xsi:type="dcterms:W3CDTF">2016-01-19T20:36:00Z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